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3D7A4" w14:textId="39F09833" w:rsidR="002D6947" w:rsidRDefault="002D6947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381AB55C" wp14:editId="644CF5E9">
                <wp:simplePos x="0" y="0"/>
                <wp:positionH relativeFrom="page">
                  <wp:align>left</wp:align>
                </wp:positionH>
                <wp:positionV relativeFrom="paragraph">
                  <wp:posOffset>-674370</wp:posOffset>
                </wp:positionV>
                <wp:extent cx="7790180" cy="10027920"/>
                <wp:effectExtent l="0" t="0" r="127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0027920"/>
                          <a:chOff x="0" y="-180997"/>
                          <a:chExt cx="7791450" cy="10027894"/>
                        </a:xfrm>
                      </wpg:grpSpPr>
                      <wps:wsp>
                        <wps:cNvPr id="1749248668" name="Rectangle 1"/>
                        <wps:cNvSpPr/>
                        <wps:spPr>
                          <a:xfrm>
                            <a:off x="0" y="526532"/>
                            <a:ext cx="7772400" cy="10388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0" y="8001000"/>
                            <a:ext cx="7791450" cy="1845897"/>
                            <a:chOff x="-19050" y="6267450"/>
                            <a:chExt cx="7791450" cy="1845897"/>
                          </a:xfrm>
                        </wpg:grpSpPr>
                        <wps:wsp>
                          <wps:cNvPr id="1901423537" name="Rectangle 4"/>
                          <wps:cNvSpPr/>
                          <wps:spPr>
                            <a:xfrm>
                              <a:off x="0" y="6267450"/>
                              <a:ext cx="7772400" cy="18384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2112068" name="Rectangle 1"/>
                          <wps:cNvSpPr/>
                          <wps:spPr>
                            <a:xfrm>
                              <a:off x="-19050" y="8067627"/>
                              <a:ext cx="77724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Rectangle 2"/>
                        <wps:cNvSpPr/>
                        <wps:spPr>
                          <a:xfrm>
                            <a:off x="1146810" y="-180997"/>
                            <a:ext cx="1510030" cy="174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6062831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366283" y="613512"/>
                            <a:ext cx="1053099" cy="8056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6EF58" id="Group 4" o:spid="_x0000_s1026" alt="&quot;&quot;" style="position:absolute;margin-left:0;margin-top:-53.1pt;width:613.4pt;height:789.6pt;z-index:-251653120;mso-position-horizontal:left;mso-position-horizontal-relative:page;mso-width-relative:margin;mso-height-relative:margin" coordorigin=",-1809" coordsize="77914,1002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">
                <v:rect id="Rectangle 1" o:spid="_x0000_s1027" style="position:absolute;top:5265;width:77724;height:10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" fillcolor="#f2f2f2 [3052]" stroked="f"/>
                <v:group id="Group 2" o:spid="_x0000_s1028" style="position:absolute;top:80010;width:77914;height:18458" coordorigin="-190,62674" coordsize="77914,18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4" o:spid="_x0000_s1029" style="position:absolute;top:62674;width:77724;height:18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" fillcolor="#f2f2f2 [3052]" stroked="f" strokeweight="1pt">
                    <v:fill opacity="46003f"/>
                  </v:rect>
                  <v:rect id="Rectangle 1" o:spid="_x0000_s1030" style="position:absolute;left:-190;top:80676;width:7772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" fillcolor="#7f5f00 [1607]" stroked="f" strokeweight="1pt"/>
                </v:group>
                <v:rect id="Rectangle 2" o:spid="_x0000_s1031" style="position:absolute;left:11468;top:-1809;width:15100;height:17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" fillcolor="white [3201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32" type="#_x0000_t75" style="position:absolute;left:13662;top:6135;width:10531;height:8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">
                  <v:imagedata r:id="rId10" o:title="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9457" w:type="dxa"/>
        <w:tblLook w:val="0600" w:firstRow="0" w:lastRow="0" w:firstColumn="0" w:lastColumn="0" w:noHBand="1" w:noVBand="1"/>
      </w:tblPr>
      <w:tblGrid>
        <w:gridCol w:w="3240"/>
        <w:gridCol w:w="2714"/>
        <w:gridCol w:w="1100"/>
        <w:gridCol w:w="2403"/>
      </w:tblGrid>
      <w:tr w:rsidR="00587115" w:rsidRPr="007F0B99" w14:paraId="455E98A3" w14:textId="77777777" w:rsidTr="0020070A">
        <w:trPr>
          <w:trHeight w:val="963"/>
        </w:trPr>
        <w:tc>
          <w:tcPr>
            <w:tcW w:w="3240" w:type="dxa"/>
            <w:tcMar>
              <w:left w:w="331" w:type="dxa"/>
              <w:right w:w="115" w:type="dxa"/>
            </w:tcMar>
          </w:tcPr>
          <w:p w14:paraId="0E74A5DE" w14:textId="77777777" w:rsidR="00587115" w:rsidRPr="008C18DF" w:rsidRDefault="00587115" w:rsidP="00C9116E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14" w:type="dxa"/>
            <w:tcBorders>
              <w:right w:val="single" w:sz="12" w:space="0" w:color="BF8F00" w:themeColor="accent4" w:themeShade="BF"/>
            </w:tcBorders>
          </w:tcPr>
          <w:p w14:paraId="2C0BEFB8" w14:textId="27C89AF6" w:rsidR="00587115" w:rsidRPr="007F0B99" w:rsidRDefault="00CB04AA" w:rsidP="00917572">
            <w:r>
              <w:t xml:space="preserve">198 </w:t>
            </w:r>
            <w:proofErr w:type="spellStart"/>
            <w:r>
              <w:t>Blikkiesdorp</w:t>
            </w:r>
            <w:proofErr w:type="spellEnd"/>
          </w:p>
          <w:p w14:paraId="60F836EA" w14:textId="6CABE675" w:rsidR="00587115" w:rsidRPr="007F0B99" w:rsidRDefault="00CB04AA" w:rsidP="00917572">
            <w:r>
              <w:t>Delft</w:t>
            </w:r>
          </w:p>
          <w:p w14:paraId="0C6C119C" w14:textId="77777777" w:rsidR="00587115" w:rsidRPr="0020070A" w:rsidRDefault="00CB04AA" w:rsidP="00D046FC">
            <w:pPr>
              <w:rPr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Cape Town</w:t>
            </w:r>
          </w:p>
          <w:p w14:paraId="2D5F9D61" w14:textId="16096797" w:rsidR="00CB04AA" w:rsidRPr="007F0B99" w:rsidRDefault="00CB04AA" w:rsidP="00D046FC">
            <w:r>
              <w:t>7100</w:t>
            </w:r>
          </w:p>
        </w:tc>
        <w:tc>
          <w:tcPr>
            <w:tcW w:w="1100" w:type="dxa"/>
            <w:tcBorders>
              <w:left w:val="single" w:sz="12" w:space="0" w:color="BF8F00" w:themeColor="accent4" w:themeShade="BF"/>
            </w:tcBorders>
          </w:tcPr>
          <w:p w14:paraId="1328D9F7" w14:textId="01D7D058" w:rsidR="00587115" w:rsidRPr="007F0B99" w:rsidRDefault="00587115" w:rsidP="007C2EA9">
            <w:pPr>
              <w:jc w:val="right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2403" w:type="dxa"/>
          </w:tcPr>
          <w:p w14:paraId="213E9E44" w14:textId="7C87DE8B" w:rsidR="00587115" w:rsidRPr="00917572" w:rsidRDefault="00CB04AA" w:rsidP="00917572">
            <w:r>
              <w:t>+27 64 620 4490</w:t>
            </w:r>
          </w:p>
          <w:p w14:paraId="7A4A5FC1" w14:textId="686D86CE" w:rsidR="00587115" w:rsidRPr="00917572" w:rsidRDefault="00CB04AA" w:rsidP="00917572">
            <w:r>
              <w:t>+27 82 691 9181</w:t>
            </w:r>
          </w:p>
          <w:p w14:paraId="12487324" w14:textId="7C4A5DC6" w:rsidR="00587115" w:rsidRPr="00917572" w:rsidRDefault="00CB04AA" w:rsidP="00917572">
            <w:r>
              <w:t>info@glowaid.org</w:t>
            </w:r>
          </w:p>
          <w:p w14:paraId="0075E1A8" w14:textId="30DDAC63" w:rsidR="00587115" w:rsidRPr="007F0B99" w:rsidRDefault="00CB04AA" w:rsidP="00D046FC">
            <w:r>
              <w:t>www.glowaid.org.za</w:t>
            </w:r>
          </w:p>
        </w:tc>
      </w:tr>
      <w:tr w:rsidR="00CB04AA" w:rsidRPr="007F0B99" w14:paraId="7DD87FE5" w14:textId="77777777" w:rsidTr="0020070A">
        <w:trPr>
          <w:trHeight w:val="370"/>
        </w:trPr>
        <w:tc>
          <w:tcPr>
            <w:tcW w:w="3240" w:type="dxa"/>
            <w:tcMar>
              <w:left w:w="331" w:type="dxa"/>
              <w:right w:w="115" w:type="dxa"/>
            </w:tcMar>
          </w:tcPr>
          <w:p w14:paraId="1FAF4435" w14:textId="77777777" w:rsidR="00CB04AA" w:rsidRPr="008C18DF" w:rsidRDefault="00CB04AA" w:rsidP="00C9116E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14" w:type="dxa"/>
            <w:tcBorders>
              <w:right w:val="single" w:sz="12" w:space="0" w:color="BF8F00" w:themeColor="accent4" w:themeShade="BF"/>
            </w:tcBorders>
          </w:tcPr>
          <w:p w14:paraId="21D864CC" w14:textId="77777777" w:rsidR="00CB04AA" w:rsidRDefault="00CB04AA" w:rsidP="00917572"/>
        </w:tc>
        <w:tc>
          <w:tcPr>
            <w:tcW w:w="1100" w:type="dxa"/>
            <w:tcBorders>
              <w:left w:val="single" w:sz="12" w:space="0" w:color="BF8F00" w:themeColor="accent4" w:themeShade="BF"/>
            </w:tcBorders>
          </w:tcPr>
          <w:p w14:paraId="059F9ACA" w14:textId="77777777" w:rsidR="00CB04AA" w:rsidRDefault="00CB04AA" w:rsidP="007C2EA9">
            <w:pPr>
              <w:jc w:val="right"/>
              <w:rPr>
                <w:rStyle w:val="Strong"/>
              </w:rPr>
            </w:pPr>
          </w:p>
        </w:tc>
        <w:tc>
          <w:tcPr>
            <w:tcW w:w="2403" w:type="dxa"/>
          </w:tcPr>
          <w:p w14:paraId="5701DF18" w14:textId="77777777" w:rsidR="00CB04AA" w:rsidRDefault="00CB04AA" w:rsidP="00917572"/>
        </w:tc>
      </w:tr>
      <w:tr w:rsidR="00587115" w:rsidRPr="007F0B99" w14:paraId="38A03076" w14:textId="77777777" w:rsidTr="0020070A">
        <w:trPr>
          <w:trHeight w:val="1422"/>
        </w:trPr>
        <w:tc>
          <w:tcPr>
            <w:tcW w:w="3240" w:type="dxa"/>
            <w:tcMar>
              <w:left w:w="331" w:type="dxa"/>
              <w:right w:w="115" w:type="dxa"/>
            </w:tcMar>
          </w:tcPr>
          <w:p w14:paraId="59127E4E" w14:textId="77777777" w:rsidR="00587115" w:rsidRPr="008C18DF" w:rsidRDefault="00587115" w:rsidP="00C9116E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14" w:type="dxa"/>
          </w:tcPr>
          <w:p w14:paraId="35845A84" w14:textId="77777777" w:rsidR="00587115" w:rsidRDefault="00587115" w:rsidP="00C9116E">
            <w:pPr>
              <w:rPr>
                <w:noProof/>
                <w:lang w:val="en-AU" w:eastAsia="en-AU"/>
              </w:rPr>
            </w:pPr>
          </w:p>
        </w:tc>
        <w:tc>
          <w:tcPr>
            <w:tcW w:w="1100" w:type="dxa"/>
          </w:tcPr>
          <w:p w14:paraId="31914E2C" w14:textId="77777777" w:rsidR="00587115" w:rsidRPr="007615E4" w:rsidRDefault="00587115" w:rsidP="00C9116E">
            <w:pPr>
              <w:jc w:val="right"/>
              <w:rPr>
                <w:rFonts w:ascii="Segoe UI" w:hAnsi="Segoe UI" w:cs="Segoe UI"/>
                <w:b/>
                <w:bCs/>
                <w:szCs w:val="20"/>
              </w:rPr>
            </w:pPr>
          </w:p>
        </w:tc>
        <w:tc>
          <w:tcPr>
            <w:tcW w:w="2403" w:type="dxa"/>
          </w:tcPr>
          <w:p w14:paraId="2E70CE1E" w14:textId="77777777" w:rsidR="00587115" w:rsidRPr="007F0B99" w:rsidRDefault="00587115" w:rsidP="00C9116E">
            <w:pPr>
              <w:rPr>
                <w:rFonts w:ascii="Segoe UI" w:hAnsi="Segoe UI" w:cs="Segoe UI"/>
                <w:szCs w:val="20"/>
              </w:rPr>
            </w:pPr>
          </w:p>
        </w:tc>
      </w:tr>
      <w:tr w:rsidR="00587115" w:rsidRPr="007F0B99" w14:paraId="4F68DF24" w14:textId="77777777" w:rsidTr="0020070A">
        <w:trPr>
          <w:trHeight w:val="1647"/>
        </w:trPr>
        <w:tc>
          <w:tcPr>
            <w:tcW w:w="3240" w:type="dxa"/>
            <w:tcMar>
              <w:left w:w="331" w:type="dxa"/>
              <w:right w:w="115" w:type="dxa"/>
            </w:tcMar>
          </w:tcPr>
          <w:p w14:paraId="746FF75B" w14:textId="77777777" w:rsidR="00587115" w:rsidRPr="00917572" w:rsidRDefault="00000000" w:rsidP="00917572">
            <w:sdt>
              <w:sdtPr>
                <w:id w:val="715319663"/>
                <w:placeholder>
                  <w:docPart w:val="5E652CA295FE41218EF8CBADED60BBCF"/>
                </w:placeholder>
                <w:temporary/>
                <w:showingPlcHdr/>
                <w15:appearance w15:val="hidden"/>
              </w:sdtPr>
              <w:sdtContent>
                <w:r w:rsidR="00587115" w:rsidRPr="00917572">
                  <w:t>Recipient Name</w:t>
                </w:r>
              </w:sdtContent>
            </w:sdt>
          </w:p>
          <w:p w14:paraId="06714BC2" w14:textId="77777777" w:rsidR="00587115" w:rsidRPr="00917572" w:rsidRDefault="00000000" w:rsidP="00917572">
            <w:sdt>
              <w:sdtPr>
                <w:id w:val="559904795"/>
                <w:placeholder>
                  <w:docPart w:val="6FF8E4C0FDE548A7971D569E6E0041E2"/>
                </w:placeholder>
                <w:temporary/>
                <w:showingPlcHdr/>
                <w15:appearance w15:val="hidden"/>
              </w:sdtPr>
              <w:sdtContent>
                <w:r w:rsidR="00587115" w:rsidRPr="00917572">
                  <w:t>5678 Mountain Drive</w:t>
                </w:r>
              </w:sdtContent>
            </w:sdt>
          </w:p>
          <w:p w14:paraId="437401F5" w14:textId="77777777" w:rsidR="00587115" w:rsidRDefault="00000000" w:rsidP="00D046FC">
            <w:pPr>
              <w:rPr>
                <w:rFonts w:ascii="Segoe UI" w:hAnsi="Segoe UI" w:cs="Segoe UI"/>
                <w:noProof/>
                <w:szCs w:val="20"/>
              </w:rPr>
            </w:pPr>
            <w:sdt>
              <w:sdtPr>
                <w:id w:val="2004704602"/>
                <w:placeholder>
                  <w:docPart w:val="4A4742B3540D4C0B8B031BFBE7FE222A"/>
                </w:placeholder>
                <w:temporary/>
                <w:showingPlcHdr/>
                <w15:appearance w15:val="hidden"/>
              </w:sdtPr>
              <w:sdtContent>
                <w:r w:rsidR="00587115" w:rsidRPr="00917572">
                  <w:t>Denver, CO 12345</w:t>
                </w:r>
              </w:sdtContent>
            </w:sdt>
          </w:p>
        </w:tc>
        <w:tc>
          <w:tcPr>
            <w:tcW w:w="2714" w:type="dxa"/>
          </w:tcPr>
          <w:p w14:paraId="547BDB7C" w14:textId="77777777" w:rsidR="00587115" w:rsidRPr="007F0B99" w:rsidRDefault="00587115" w:rsidP="00C9116E">
            <w:pPr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00" w:type="dxa"/>
          </w:tcPr>
          <w:p w14:paraId="2EA008D4" w14:textId="77777777" w:rsidR="00587115" w:rsidRPr="0000717B" w:rsidRDefault="00587115" w:rsidP="00C9116E">
            <w:pPr>
              <w:jc w:val="right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2403" w:type="dxa"/>
          </w:tcPr>
          <w:p w14:paraId="4C7F6C41" w14:textId="77777777" w:rsidR="00587115" w:rsidRPr="0000717B" w:rsidRDefault="00587115" w:rsidP="00917572">
            <w:r w:rsidRPr="00917572">
              <w:t>October</w:t>
            </w:r>
            <w:r w:rsidRPr="0000717B">
              <w:t xml:space="preserve"> 1, 20XX</w:t>
            </w:r>
          </w:p>
        </w:tc>
      </w:tr>
      <w:tr w:rsidR="00587115" w:rsidRPr="007F0B99" w14:paraId="642FDE4D" w14:textId="77777777" w:rsidTr="00587115">
        <w:trPr>
          <w:trHeight w:val="7668"/>
        </w:trPr>
        <w:tc>
          <w:tcPr>
            <w:tcW w:w="9457" w:type="dxa"/>
            <w:gridSpan w:val="4"/>
            <w:tcMar>
              <w:left w:w="331" w:type="dxa"/>
              <w:right w:w="115" w:type="dxa"/>
            </w:tcMar>
          </w:tcPr>
          <w:p w14:paraId="054546A4" w14:textId="77777777" w:rsidR="00587115" w:rsidRPr="007C2EA9" w:rsidRDefault="00000000" w:rsidP="007C2EA9">
            <w:sdt>
              <w:sdtPr>
                <w:id w:val="1765954156"/>
                <w:placeholder>
                  <w:docPart w:val="F3A1D516B2524C0287689AAF2B762110"/>
                </w:placeholder>
                <w:temporary/>
                <w:showingPlcHdr/>
                <w15:appearance w15:val="hidden"/>
              </w:sdtPr>
              <w:sdtContent>
                <w:r w:rsidR="00587115" w:rsidRPr="007C2EA9">
                  <w:t>Dear Recipient Name</w:t>
                </w:r>
              </w:sdtContent>
            </w:sdt>
          </w:p>
          <w:p w14:paraId="4DB3BDE5" w14:textId="77777777" w:rsidR="00587115" w:rsidRPr="007C2EA9" w:rsidRDefault="00587115" w:rsidP="007C2EA9"/>
          <w:sdt>
            <w:sdtPr>
              <w:id w:val="619119676"/>
              <w:placeholder>
                <w:docPart w:val="9F9C18CD544C440FBA6A810FCC25E28D"/>
              </w:placeholder>
              <w:temporary/>
              <w:showingPlcHdr/>
              <w15:appearance w15:val="hidden"/>
            </w:sdtPr>
            <w:sdtContent>
              <w:p w14:paraId="0388DC80" w14:textId="77777777" w:rsidR="00587115" w:rsidRPr="007C2EA9" w:rsidRDefault="00587115" w:rsidP="007C2EA9">
                <w:r w:rsidRPr="007C2EA9">
                  <w:t>We are pleased to inform you that your recent order has been processed and is now ready for shipment. You can expect to receive your order within 3-5 business days.</w:t>
                </w:r>
              </w:p>
              <w:p w14:paraId="347FD9F7" w14:textId="77777777" w:rsidR="00587115" w:rsidRPr="007C2EA9" w:rsidRDefault="00587115" w:rsidP="007C2EA9"/>
              <w:p w14:paraId="27D9ACCD" w14:textId="77777777" w:rsidR="00587115" w:rsidRPr="007C2EA9" w:rsidRDefault="00587115" w:rsidP="007C2EA9">
                <w:r w:rsidRPr="007C2EA9">
                  <w:t>Thank you for choosing HLP Manufacturing Inc for your business needs. We appreciate your patronage and look forward to serving you in the future.</w:t>
                </w:r>
              </w:p>
            </w:sdtContent>
          </w:sdt>
          <w:p w14:paraId="64C706AB" w14:textId="77777777" w:rsidR="00587115" w:rsidRPr="007C2EA9" w:rsidRDefault="00587115" w:rsidP="007C2EA9"/>
          <w:p w14:paraId="4257B1ED" w14:textId="77777777" w:rsidR="00587115" w:rsidRPr="007C2EA9" w:rsidRDefault="00000000" w:rsidP="007C2EA9">
            <w:sdt>
              <w:sdtPr>
                <w:id w:val="776983757"/>
                <w:placeholder>
                  <w:docPart w:val="610940DDFCBE4EADA51BD04AB55BBD96"/>
                </w:placeholder>
                <w:temporary/>
                <w:showingPlcHdr/>
                <w15:appearance w15:val="hidden"/>
              </w:sdtPr>
              <w:sdtContent>
                <w:r w:rsidR="00587115" w:rsidRPr="007C2EA9">
                  <w:t>Sincerely,</w:t>
                </w:r>
              </w:sdtContent>
            </w:sdt>
          </w:p>
          <w:p w14:paraId="3951A8D7" w14:textId="77777777" w:rsidR="00587115" w:rsidRPr="007C2EA9" w:rsidRDefault="00587115" w:rsidP="007C2EA9"/>
          <w:p w14:paraId="0CC70E7C" w14:textId="77777777" w:rsidR="00587115" w:rsidRPr="007C2EA9" w:rsidRDefault="00587115" w:rsidP="007C2EA9"/>
          <w:p w14:paraId="4B835E5F" w14:textId="77777777" w:rsidR="00587115" w:rsidRPr="007C2EA9" w:rsidRDefault="00000000" w:rsidP="007C2EA9">
            <w:sdt>
              <w:sdtPr>
                <w:id w:val="-1112284712"/>
                <w:placeholder>
                  <w:docPart w:val="6576D0C76132478883BCBECD98B55DBF"/>
                </w:placeholder>
                <w:temporary/>
                <w:showingPlcHdr/>
                <w15:appearance w15:val="hidden"/>
              </w:sdtPr>
              <w:sdtContent>
                <w:r w:rsidR="00587115" w:rsidRPr="007C2EA9">
                  <w:t>Carlota Melgar</w:t>
                </w:r>
              </w:sdtContent>
            </w:sdt>
          </w:p>
          <w:p w14:paraId="09C84C9D" w14:textId="77777777" w:rsidR="00587115" w:rsidRPr="007C2EA9" w:rsidRDefault="00587115" w:rsidP="007C2EA9"/>
        </w:tc>
      </w:tr>
    </w:tbl>
    <w:p w14:paraId="1B7023D0" w14:textId="77777777" w:rsidR="00587115" w:rsidRDefault="00587115"/>
    <w:sectPr w:rsidR="00587115" w:rsidSect="002D6947">
      <w:pgSz w:w="12240" w:h="15840"/>
      <w:pgMar w:top="108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96A7C" w14:textId="77777777" w:rsidR="009C3F38" w:rsidRDefault="009C3F38" w:rsidP="00273D68">
      <w:r>
        <w:separator/>
      </w:r>
    </w:p>
  </w:endnote>
  <w:endnote w:type="continuationSeparator" w:id="0">
    <w:p w14:paraId="70BA0C57" w14:textId="77777777" w:rsidR="009C3F38" w:rsidRDefault="009C3F38" w:rsidP="00273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44A62" w14:textId="77777777" w:rsidR="009C3F38" w:rsidRDefault="009C3F38" w:rsidP="00273D68">
      <w:r>
        <w:separator/>
      </w:r>
    </w:p>
  </w:footnote>
  <w:footnote w:type="continuationSeparator" w:id="0">
    <w:p w14:paraId="07A5943C" w14:textId="77777777" w:rsidR="009C3F38" w:rsidRDefault="009C3F38" w:rsidP="00273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AA"/>
    <w:rsid w:val="0000717B"/>
    <w:rsid w:val="0020070A"/>
    <w:rsid w:val="00241BC6"/>
    <w:rsid w:val="00273D68"/>
    <w:rsid w:val="002B7EF9"/>
    <w:rsid w:val="002D6947"/>
    <w:rsid w:val="00413C89"/>
    <w:rsid w:val="00554750"/>
    <w:rsid w:val="00572193"/>
    <w:rsid w:val="00587115"/>
    <w:rsid w:val="0061687D"/>
    <w:rsid w:val="007615E4"/>
    <w:rsid w:val="00795EA8"/>
    <w:rsid w:val="007C2EA9"/>
    <w:rsid w:val="007F0B99"/>
    <w:rsid w:val="00802B08"/>
    <w:rsid w:val="008C18DF"/>
    <w:rsid w:val="00917572"/>
    <w:rsid w:val="009C3F38"/>
    <w:rsid w:val="009C7264"/>
    <w:rsid w:val="00A33EF9"/>
    <w:rsid w:val="00A51153"/>
    <w:rsid w:val="00A5580A"/>
    <w:rsid w:val="00CB04AA"/>
    <w:rsid w:val="00D046FC"/>
    <w:rsid w:val="00DB63CF"/>
    <w:rsid w:val="00E752C0"/>
    <w:rsid w:val="00E76936"/>
    <w:rsid w:val="00F6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956A59"/>
  <w15:chartTrackingRefBased/>
  <w15:docId w15:val="{A299FB18-B422-448C-A040-77EB0A3D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iPriority="6" w:unhideWhenUsed="1" w:qFormat="1"/>
    <w:lsdException w:name="Signature" w:semiHidden="1" w:uiPriority="6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 w:uiPriority="5" w:unhideWhenUsed="1" w:qFormat="1"/>
    <w:lsdException w:name="Date" w:semiHidden="1" w:uiPriority="4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115"/>
    <w:rPr>
      <w:color w:val="000000" w:themeColor="text1"/>
      <w:sz w:val="20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046FC"/>
    <w:rPr>
      <w:rFonts w:asciiTheme="majorHAnsi" w:eastAsiaTheme="majorEastAsia" w:hAnsiTheme="majorHAnsi" w:cstheme="majorBidi"/>
      <w:color w:val="000000" w:themeColor="text1"/>
      <w:sz w:val="20"/>
    </w:rPr>
  </w:style>
  <w:style w:type="table" w:styleId="TableGrid">
    <w:name w:val="Table Grid"/>
    <w:basedOn w:val="TableNormal"/>
    <w:uiPriority w:val="39"/>
    <w:rsid w:val="00A55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558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5580A"/>
    <w:rPr>
      <w:color w:val="605E5C"/>
      <w:shd w:val="clear" w:color="auto" w:fill="E1DFDD"/>
    </w:rPr>
  </w:style>
  <w:style w:type="paragraph" w:customStyle="1" w:styleId="Address">
    <w:name w:val="Address"/>
    <w:basedOn w:val="Normal"/>
    <w:uiPriority w:val="4"/>
    <w:semiHidden/>
    <w:qFormat/>
    <w:rsid w:val="0061687D"/>
    <w:rPr>
      <w:rFonts w:eastAsia="Times New Roman" w:cs="Times New Roman"/>
      <w:kern w:val="0"/>
      <w:sz w:val="22"/>
      <w:szCs w:val="22"/>
      <w14:ligatures w14:val="none"/>
    </w:rPr>
  </w:style>
  <w:style w:type="paragraph" w:styleId="Date">
    <w:name w:val="Date"/>
    <w:basedOn w:val="Normal"/>
    <w:next w:val="Salutation"/>
    <w:link w:val="DateChar"/>
    <w:uiPriority w:val="4"/>
    <w:semiHidden/>
    <w:qFormat/>
    <w:rsid w:val="0061687D"/>
    <w:pPr>
      <w:spacing w:before="240" w:after="240" w:line="276" w:lineRule="auto"/>
    </w:pPr>
    <w:rPr>
      <w:rFonts w:eastAsia="Times New Roman" w:cs="Times New Roman"/>
      <w:kern w:val="0"/>
      <w:sz w:val="22"/>
      <w:szCs w:val="22"/>
      <w14:ligatures w14:val="none"/>
    </w:rPr>
  </w:style>
  <w:style w:type="character" w:customStyle="1" w:styleId="DateChar">
    <w:name w:val="Date Char"/>
    <w:basedOn w:val="DefaultParagraphFont"/>
    <w:link w:val="Date"/>
    <w:uiPriority w:val="4"/>
    <w:semiHidden/>
    <w:rsid w:val="00D046FC"/>
    <w:rPr>
      <w:rFonts w:eastAsia="Times New Roman" w:cs="Times New Roman"/>
      <w:color w:val="000000" w:themeColor="text1"/>
      <w:kern w:val="0"/>
      <w:sz w:val="22"/>
      <w:szCs w:val="22"/>
      <w14:ligatures w14:val="none"/>
    </w:rPr>
  </w:style>
  <w:style w:type="paragraph" w:styleId="Salutation">
    <w:name w:val="Salutation"/>
    <w:basedOn w:val="Normal"/>
    <w:next w:val="Normal"/>
    <w:link w:val="SalutationChar"/>
    <w:uiPriority w:val="5"/>
    <w:semiHidden/>
    <w:qFormat/>
    <w:rsid w:val="0061687D"/>
    <w:pPr>
      <w:spacing w:before="480" w:after="240" w:line="276" w:lineRule="auto"/>
      <w:contextualSpacing/>
    </w:pPr>
    <w:rPr>
      <w:rFonts w:eastAsia="Times New Roman" w:cs="Times New Roman"/>
      <w:kern w:val="0"/>
      <w:sz w:val="22"/>
      <w:szCs w:val="22"/>
      <w14:ligatures w14:val="none"/>
    </w:rPr>
  </w:style>
  <w:style w:type="character" w:customStyle="1" w:styleId="SalutationChar">
    <w:name w:val="Salutation Char"/>
    <w:basedOn w:val="DefaultParagraphFont"/>
    <w:link w:val="Salutation"/>
    <w:uiPriority w:val="5"/>
    <w:semiHidden/>
    <w:rsid w:val="00D046FC"/>
    <w:rPr>
      <w:rFonts w:eastAsia="Times New Roman" w:cs="Times New Roman"/>
      <w:color w:val="000000" w:themeColor="text1"/>
      <w:kern w:val="0"/>
      <w:sz w:val="22"/>
      <w:szCs w:val="22"/>
      <w14:ligatures w14:val="none"/>
    </w:rPr>
  </w:style>
  <w:style w:type="paragraph" w:styleId="Closing">
    <w:name w:val="Closing"/>
    <w:basedOn w:val="Normal"/>
    <w:next w:val="Normal"/>
    <w:link w:val="ClosingChar"/>
    <w:uiPriority w:val="6"/>
    <w:semiHidden/>
    <w:qFormat/>
    <w:rsid w:val="0061687D"/>
    <w:pPr>
      <w:spacing w:before="400" w:after="1000" w:line="276" w:lineRule="auto"/>
    </w:pPr>
    <w:rPr>
      <w:rFonts w:eastAsia="Times New Roman" w:cs="Times New Roman"/>
      <w:kern w:val="0"/>
      <w:sz w:val="22"/>
      <w:szCs w:val="22"/>
      <w14:ligatures w14:val="none"/>
    </w:rPr>
  </w:style>
  <w:style w:type="character" w:customStyle="1" w:styleId="ClosingChar">
    <w:name w:val="Closing Char"/>
    <w:basedOn w:val="DefaultParagraphFont"/>
    <w:link w:val="Closing"/>
    <w:uiPriority w:val="6"/>
    <w:semiHidden/>
    <w:rsid w:val="00D046FC"/>
    <w:rPr>
      <w:rFonts w:eastAsia="Times New Roman" w:cs="Times New Roman"/>
      <w:color w:val="000000" w:themeColor="text1"/>
      <w:kern w:val="0"/>
      <w:sz w:val="22"/>
      <w:szCs w:val="22"/>
      <w14:ligatures w14:val="none"/>
    </w:rPr>
  </w:style>
  <w:style w:type="paragraph" w:styleId="Signature">
    <w:name w:val="Signature"/>
    <w:basedOn w:val="Normal"/>
    <w:link w:val="SignatureChar"/>
    <w:uiPriority w:val="6"/>
    <w:semiHidden/>
    <w:rsid w:val="0061687D"/>
    <w:rPr>
      <w:rFonts w:eastAsia="Times New Roman" w:cs="Times New Roman"/>
      <w:kern w:val="0"/>
      <w:sz w:val="22"/>
      <w:szCs w:val="22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6"/>
    <w:semiHidden/>
    <w:rsid w:val="00D046FC"/>
    <w:rPr>
      <w:rFonts w:eastAsia="Times New Roman" w:cs="Times New Roman"/>
      <w:color w:val="000000" w:themeColor="text1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273D6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6FC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273D6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6FC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qFormat/>
    <w:rsid w:val="00917572"/>
    <w:rPr>
      <w:b/>
      <w:bCs/>
      <w:sz w:val="20"/>
    </w:rPr>
  </w:style>
  <w:style w:type="character" w:styleId="PlaceholderText">
    <w:name w:val="Placeholder Text"/>
    <w:basedOn w:val="DefaultParagraphFont"/>
    <w:uiPriority w:val="99"/>
    <w:semiHidden/>
    <w:rsid w:val="00D046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AppData\Roaming\Microsoft\Templates\Business%20letterhead%20stationery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652CA295FE41218EF8CBADED60B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EC3FE-F158-4513-854F-21BC2FBA46CD}"/>
      </w:docPartPr>
      <w:docPartBody>
        <w:p w:rsidR="00000000" w:rsidRDefault="00000000">
          <w:pPr>
            <w:pStyle w:val="5E652CA295FE41218EF8CBADED60BBCF"/>
          </w:pPr>
          <w:r w:rsidRPr="00917572">
            <w:t>Recipient Name</w:t>
          </w:r>
        </w:p>
      </w:docPartBody>
    </w:docPart>
    <w:docPart>
      <w:docPartPr>
        <w:name w:val="6FF8E4C0FDE548A7971D569E6E004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E728-B549-4B01-B976-C24113384BD5}"/>
      </w:docPartPr>
      <w:docPartBody>
        <w:p w:rsidR="00000000" w:rsidRDefault="00000000">
          <w:pPr>
            <w:pStyle w:val="6FF8E4C0FDE548A7971D569E6E0041E2"/>
          </w:pPr>
          <w:r w:rsidRPr="00917572">
            <w:t>5678 Mountain Drive</w:t>
          </w:r>
        </w:p>
      </w:docPartBody>
    </w:docPart>
    <w:docPart>
      <w:docPartPr>
        <w:name w:val="4A4742B3540D4C0B8B031BFBE7FE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36D16-8BE3-4429-A996-9D82BEEC586F}"/>
      </w:docPartPr>
      <w:docPartBody>
        <w:p w:rsidR="00000000" w:rsidRDefault="00000000">
          <w:pPr>
            <w:pStyle w:val="4A4742B3540D4C0B8B031BFBE7FE222A"/>
          </w:pPr>
          <w:r w:rsidRPr="00917572">
            <w:t>Denver, CO 12345</w:t>
          </w:r>
        </w:p>
      </w:docPartBody>
    </w:docPart>
    <w:docPart>
      <w:docPartPr>
        <w:name w:val="F3A1D516B2524C0287689AAF2B762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A3D1E-DD63-4BAB-9856-EBC9AF4CFFE7}"/>
      </w:docPartPr>
      <w:docPartBody>
        <w:p w:rsidR="00000000" w:rsidRDefault="00000000">
          <w:pPr>
            <w:pStyle w:val="F3A1D516B2524C0287689AAF2B762110"/>
          </w:pPr>
          <w:r w:rsidRPr="007C2EA9">
            <w:t>Dear Recipient Name</w:t>
          </w:r>
        </w:p>
      </w:docPartBody>
    </w:docPart>
    <w:docPart>
      <w:docPartPr>
        <w:name w:val="9F9C18CD544C440FBA6A810FCC25E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7E5D1-F952-4843-A21A-D9A316978B87}"/>
      </w:docPartPr>
      <w:docPartBody>
        <w:p w:rsidR="00000000" w:rsidRPr="007C2EA9" w:rsidRDefault="00000000" w:rsidP="007C2EA9">
          <w:r w:rsidRPr="007C2EA9">
            <w:t>We are pleased to inform you that your recent order has been processed and is now ready for shipment. You can expect to receive your order within 3-5 business days.</w:t>
          </w:r>
        </w:p>
        <w:p w:rsidR="00000000" w:rsidRPr="007C2EA9" w:rsidRDefault="00000000" w:rsidP="007C2EA9"/>
        <w:p w:rsidR="00000000" w:rsidRDefault="00000000">
          <w:pPr>
            <w:pStyle w:val="9F9C18CD544C440FBA6A810FCC25E28D"/>
          </w:pPr>
          <w:r w:rsidRPr="007C2EA9">
            <w:t xml:space="preserve">Thank you for choosing HLP </w:t>
          </w:r>
          <w:r w:rsidRPr="007C2EA9">
            <w:t>Manufacturing Inc for your business needs. We appreciate your patronage and look forward to serving you in the future.</w:t>
          </w:r>
        </w:p>
      </w:docPartBody>
    </w:docPart>
    <w:docPart>
      <w:docPartPr>
        <w:name w:val="610940DDFCBE4EADA51BD04AB55BB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44384-417F-429A-B8AC-6B183726BBBD}"/>
      </w:docPartPr>
      <w:docPartBody>
        <w:p w:rsidR="00000000" w:rsidRDefault="00000000">
          <w:pPr>
            <w:pStyle w:val="610940DDFCBE4EADA51BD04AB55BBD96"/>
          </w:pPr>
          <w:r w:rsidRPr="007C2EA9">
            <w:t>Sincerely,</w:t>
          </w:r>
        </w:p>
      </w:docPartBody>
    </w:docPart>
    <w:docPart>
      <w:docPartPr>
        <w:name w:val="6576D0C76132478883BCBECD98B55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2DD9E-4FAE-4172-9303-03C6D2ABAFB6}"/>
      </w:docPartPr>
      <w:docPartBody>
        <w:p w:rsidR="00000000" w:rsidRDefault="00000000">
          <w:pPr>
            <w:pStyle w:val="6576D0C76132478883BCBECD98B55DBF"/>
          </w:pPr>
          <w:r w:rsidRPr="007C2EA9">
            <w:t>Carlota Melgar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54"/>
    <w:rsid w:val="00A33EF9"/>
    <w:rsid w:val="00BA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1FCC98239D46098514A06CBB398F28">
    <w:name w:val="121FCC98239D46098514A06CBB398F28"/>
  </w:style>
  <w:style w:type="paragraph" w:customStyle="1" w:styleId="E149E24EF95A4108A500C2D58B043781">
    <w:name w:val="E149E24EF95A4108A500C2D58B043781"/>
  </w:style>
  <w:style w:type="paragraph" w:customStyle="1" w:styleId="FCAD2D4A19E54731A58BCA9CC697311B">
    <w:name w:val="FCAD2D4A19E54731A58BCA9CC697311B"/>
  </w:style>
  <w:style w:type="character" w:styleId="Strong">
    <w:name w:val="Strong"/>
    <w:basedOn w:val="DefaultParagraphFont"/>
    <w:uiPriority w:val="22"/>
    <w:qFormat/>
    <w:rPr>
      <w:b/>
      <w:bCs/>
      <w:sz w:val="20"/>
    </w:rPr>
  </w:style>
  <w:style w:type="paragraph" w:customStyle="1" w:styleId="46222D5BBA94445F8D49AF2D6D9E93C8">
    <w:name w:val="46222D5BBA94445F8D49AF2D6D9E93C8"/>
  </w:style>
  <w:style w:type="paragraph" w:customStyle="1" w:styleId="5A3758DB733343FD823DBEE45951C27D">
    <w:name w:val="5A3758DB733343FD823DBEE45951C27D"/>
  </w:style>
  <w:style w:type="paragraph" w:customStyle="1" w:styleId="42349BD2C6634FD0A695A7CD65EDFDF2">
    <w:name w:val="42349BD2C6634FD0A695A7CD65EDFDF2"/>
  </w:style>
  <w:style w:type="paragraph" w:customStyle="1" w:styleId="8FE3C33E81054EE99338375563BA9104">
    <w:name w:val="8FE3C33E81054EE99338375563BA9104"/>
  </w:style>
  <w:style w:type="paragraph" w:customStyle="1" w:styleId="3F2196873A354D0D80F8094BCFD5359A">
    <w:name w:val="3F2196873A354D0D80F8094BCFD5359A"/>
  </w:style>
  <w:style w:type="paragraph" w:customStyle="1" w:styleId="6996C370AD7644CD8EF9C7FDE35E702A">
    <w:name w:val="6996C370AD7644CD8EF9C7FDE35E702A"/>
  </w:style>
  <w:style w:type="paragraph" w:customStyle="1" w:styleId="F81A203BA79749A0933EAA32C68AA924">
    <w:name w:val="F81A203BA79749A0933EAA32C68AA924"/>
  </w:style>
  <w:style w:type="paragraph" w:customStyle="1" w:styleId="E69DDA0ED94C4102A12E8210257E03A2">
    <w:name w:val="E69DDA0ED94C4102A12E8210257E03A2"/>
  </w:style>
  <w:style w:type="paragraph" w:customStyle="1" w:styleId="5E652CA295FE41218EF8CBADED60BBCF">
    <w:name w:val="5E652CA295FE41218EF8CBADED60BBCF"/>
  </w:style>
  <w:style w:type="paragraph" w:customStyle="1" w:styleId="6FF8E4C0FDE548A7971D569E6E0041E2">
    <w:name w:val="6FF8E4C0FDE548A7971D569E6E0041E2"/>
  </w:style>
  <w:style w:type="paragraph" w:customStyle="1" w:styleId="4A4742B3540D4C0B8B031BFBE7FE222A">
    <w:name w:val="4A4742B3540D4C0B8B031BFBE7FE222A"/>
  </w:style>
  <w:style w:type="paragraph" w:customStyle="1" w:styleId="F3A1D516B2524C0287689AAF2B762110">
    <w:name w:val="F3A1D516B2524C0287689AAF2B762110"/>
  </w:style>
  <w:style w:type="paragraph" w:customStyle="1" w:styleId="9F9C18CD544C440FBA6A810FCC25E28D">
    <w:name w:val="9F9C18CD544C440FBA6A810FCC25E28D"/>
  </w:style>
  <w:style w:type="paragraph" w:customStyle="1" w:styleId="610940DDFCBE4EADA51BD04AB55BBD96">
    <w:name w:val="610940DDFCBE4EADA51BD04AB55BBD96"/>
  </w:style>
  <w:style w:type="paragraph" w:customStyle="1" w:styleId="6576D0C76132478883BCBECD98B55DBF">
    <w:name w:val="6576D0C76132478883BCBECD98B55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27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BBCF7-9E1C-47F1-8850-E8FFD425AD6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4CF2036-EE5C-42C8-8721-B5C1EB47E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4A0AC9-4A31-4C86-A1A5-BB5E7BDFC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letterhead stationery (simple design).dotx</Template>
  <TotalTime>11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2025-04-04T18:37:00Z</dcterms:created>
  <dcterms:modified xsi:type="dcterms:W3CDTF">2025-04-04T18:48:00Z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